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B7A9C">
        <w:trPr>
          <w:trHeight w:hRule="exact" w:val="4680"/>
          <w:jc w:val="center"/>
        </w:trPr>
        <w:tc>
          <w:tcPr>
            <w:tcW w:w="5000" w:type="pct"/>
          </w:tcPr>
          <w:p w:rsidR="009B7A9C" w:rsidRDefault="002B6898">
            <w:pPr>
              <w:pStyle w:val="Title"/>
            </w:pPr>
            <w:r>
              <w:t>LTU SODA Membership</w:t>
            </w:r>
          </w:p>
          <w:p w:rsidR="009B7A9C" w:rsidRDefault="002B6898">
            <w:pPr>
              <w:pStyle w:val="Heading1"/>
            </w:pPr>
            <w:r>
              <w:t>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813"/>
            </w:tblGrid>
            <w:tr w:rsidR="009B7A9C">
              <w:trPr>
                <w:jc w:val="center"/>
              </w:trPr>
              <w:tc>
                <w:tcPr>
                  <w:tcW w:w="0" w:type="auto"/>
                </w:tcPr>
                <w:p w:rsidR="009B7A9C" w:rsidRDefault="00202A02" w:rsidP="00202A02">
                  <w:pPr>
                    <w:pStyle w:val="Name"/>
                  </w:pPr>
                  <w:r>
                    <w:t>Jillian Hill</w:t>
                  </w:r>
                </w:p>
              </w:tc>
            </w:tr>
          </w:tbl>
          <w:p w:rsidR="009B7A9C" w:rsidRDefault="00202A02">
            <w:pPr>
              <w:pStyle w:val="Heading1"/>
            </w:pPr>
            <w:r>
              <w:t>is</w:t>
            </w:r>
            <w:r w:rsidR="002B6898">
              <w:t xml:space="preserve"> the</w:t>
            </w:r>
            <w:bookmarkStart w:id="0" w:name="_GoBack"/>
            <w:bookmarkEnd w:id="0"/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245"/>
              <w:gridCol w:w="2273"/>
            </w:tblGrid>
            <w:tr w:rsidR="009B7A9C" w:rsidTr="00202A0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B7A9C" w:rsidRDefault="002B6898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43F5370" wp14:editId="3C70D358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32EB1F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B7A9C" w:rsidRDefault="00202A02" w:rsidP="00202A02">
                  <w:pPr>
                    <w:pStyle w:val="Subtitle"/>
                  </w:pPr>
                  <w:r>
                    <w:t>Best Actries</w:t>
                  </w:r>
                </w:p>
              </w:tc>
              <w:tc>
                <w:tcPr>
                  <w:tcW w:w="2273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9B7A9C" w:rsidRDefault="002B6898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4F68A0EC" wp14:editId="7BF26249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79D930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B7A9C" w:rsidRDefault="00202A02"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0288" behindDoc="0" locked="0" layoutInCell="1" allowOverlap="1" wp14:anchorId="1CB18195" wp14:editId="60C4FCBB">
                      <wp:simplePos x="0" y="0"/>
                      <wp:positionH relativeFrom="page">
                        <wp:posOffset>2205593</wp:posOffset>
                      </wp:positionH>
                      <wp:positionV relativeFrom="paragraph">
                        <wp:posOffset>147320</wp:posOffset>
                      </wp:positionV>
                      <wp:extent cx="365252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25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02" w:rsidRPr="00202A02" w:rsidRDefault="00202A02">
                                  <w:pPr>
                                    <w:pBdr>
                                      <w:top w:val="single" w:sz="24" w:space="8" w:color="BED4C4" w:themeColor="accent1"/>
                                      <w:bottom w:val="single" w:sz="24" w:space="8" w:color="BED4C4" w:themeColor="accent1"/>
                                    </w:pBd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“Acting, now there’s something I’m good at”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B181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3.65pt;margin-top:11.6pt;width:287.6pt;height:110.5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IDA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" filled="f" stroked="f">
                      <v:textbox style="mso-fit-shape-to-text:t">
                        <w:txbxContent>
                          <w:p w:rsidR="00202A02" w:rsidRPr="00202A02" w:rsidRDefault="00202A02">
                            <w:pPr>
                              <w:pBdr>
                                <w:top w:val="single" w:sz="24" w:space="8" w:color="BED4C4" w:themeColor="accent1"/>
                                <w:bottom w:val="single" w:sz="24" w:space="8" w:color="BED4C4" w:themeColor="accent1"/>
                              </w:pBd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“Acting, now there’s something I’m good at”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B7A9C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11"/>
              <w:gridCol w:w="3380"/>
            </w:tblGrid>
            <w:tr w:rsidR="009B7A9C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B7A9C" w:rsidRDefault="002B6898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00207657" wp14:editId="7868AA5D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7A9C" w:rsidRDefault="009B7A9C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B7A9C" w:rsidRDefault="00202A02">
                                          <w:pPr>
                                            <w:pStyle w:val="Date"/>
                                          </w:pPr>
                                          <w:r>
                                            <w:t>4/17</w:t>
                                          </w:r>
                                        </w:p>
                                        <w:p w:rsidR="009B7A9C" w:rsidRDefault="00202A02">
                                          <w:pPr>
                                            <w:pStyle w:val="Year"/>
                                          </w:pPr>
                                          <w:r>
                                            <w:t>2016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207657" id="Group 62" o:spid="_x0000_s1027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">
                            <v:group id="Group 35" o:spid="_x0000_s1028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9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30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1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9B7A9C" w:rsidRDefault="009B7A9C"/>
                                  </w:txbxContent>
                                </v:textbox>
                              </v:oval>
                            </v:group>
                            <v:shape id="Text Box 61" o:spid="_x0000_s1032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9B7A9C" w:rsidRDefault="00202A02">
                                    <w:pPr>
                                      <w:pStyle w:val="Date"/>
                                    </w:pPr>
                                    <w:r>
                                      <w:t>4/17</w:t>
                                    </w:r>
                                  </w:p>
                                  <w:p w:rsidR="009B7A9C" w:rsidRDefault="00202A02">
                                    <w:pPr>
                                      <w:pStyle w:val="Year"/>
                                    </w:pPr>
                                    <w:r>
                                      <w:t>2016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11"/>
                  </w:tblGrid>
                  <w:tr w:rsidR="009B7A9C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B7A9C" w:rsidRDefault="002B6898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B7A9C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B7A9C" w:rsidRDefault="002B6898" w:rsidP="00202A02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202A02">
                          <w:rPr>
                            <w:rStyle w:val="Emphasis"/>
                          </w:rPr>
                          <w:t xml:space="preserve">Miranda </w:t>
                        </w:r>
                        <w:proofErr w:type="spellStart"/>
                        <w:r w:rsidR="00202A02">
                          <w:rPr>
                            <w:rStyle w:val="Emphasis"/>
                          </w:rPr>
                          <w:t>Klemp</w:t>
                        </w:r>
                        <w:proofErr w:type="spellEnd"/>
                        <w:r>
                          <w:t xml:space="preserve">, </w:t>
                        </w:r>
                        <w:r w:rsidR="00202A02">
                          <w:t>LTU SODA President</w:t>
                        </w:r>
                      </w:p>
                    </w:tc>
                  </w:tr>
                </w:tbl>
                <w:p w:rsidR="009B7A9C" w:rsidRDefault="009B7A9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B7A9C" w:rsidRDefault="00202A02">
                  <w:r w:rsidRPr="00202A02">
                    <w:drawing>
                      <wp:inline distT="0" distB="0" distL="0" distR="0" wp14:anchorId="625CABEB" wp14:editId="183C4172">
                        <wp:extent cx="1917700" cy="501141"/>
                        <wp:effectExtent l="0" t="0" r="0" b="0"/>
                        <wp:docPr id="2" name="Picture 2" descr="http://www.ltusoda.com/system/files/styles/large/private/resource_images/letterhead%20logo.png?itok=Zf9K_QZ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ltusoda.com/system/files/styles/large/private/resource_images/letterhead%20logo.png?itok=Zf9K_QZ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860" cy="51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7A9C" w:rsidRDefault="009B7A9C"/>
        </w:tc>
      </w:tr>
    </w:tbl>
    <w:p w:rsidR="009B7A9C" w:rsidRDefault="002B6898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B869F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B7A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2"/>
    <w:rsid w:val="00202A02"/>
    <w:rsid w:val="002B6898"/>
    <w:rsid w:val="009B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122-C3B0-4F51-B57D-EDCFF1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roe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Stroe</cp:lastModifiedBy>
  <cp:revision>2</cp:revision>
  <cp:lastPrinted>2013-03-04T23:11:00Z</cp:lastPrinted>
  <dcterms:created xsi:type="dcterms:W3CDTF">2016-04-17T20:33:00Z</dcterms:created>
  <dcterms:modified xsi:type="dcterms:W3CDTF">2016-04-17T20:45:00Z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