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9B7A9C">
        <w:trPr>
          <w:trHeight w:hRule="exact" w:val="4680"/>
          <w:jc w:val="center"/>
        </w:trPr>
        <w:tc>
          <w:tcPr>
            <w:tcW w:w="5000" w:type="pct"/>
          </w:tcPr>
          <w:p w:rsidR="009B7A9C" w:rsidRDefault="002B6898">
            <w:pPr>
              <w:pStyle w:val="Title"/>
            </w:pPr>
            <w:r>
              <w:t>LTU SODA Membership</w:t>
            </w:r>
          </w:p>
          <w:p w:rsidR="009B7A9C" w:rsidRDefault="007B2F18">
            <w:pPr>
              <w:pStyle w:val="Heading1"/>
            </w:pPr>
            <w:r>
              <w:t>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7452"/>
            </w:tblGrid>
            <w:tr w:rsidR="009B7A9C">
              <w:trPr>
                <w:jc w:val="center"/>
              </w:trPr>
              <w:tc>
                <w:tcPr>
                  <w:tcW w:w="0" w:type="auto"/>
                </w:tcPr>
                <w:p w:rsidR="009B7A9C" w:rsidRDefault="007B2F18" w:rsidP="00202A02">
                  <w:pPr>
                    <w:pStyle w:val="Name"/>
                  </w:pPr>
                  <w:r>
                    <w:t>Leif Gunderson</w:t>
                  </w:r>
                </w:p>
              </w:tc>
            </w:tr>
          </w:tbl>
          <w:p w:rsidR="009B7A9C" w:rsidRDefault="00202A02">
            <w:pPr>
              <w:pStyle w:val="Heading1"/>
            </w:pPr>
            <w:r>
              <w:t>is</w:t>
            </w:r>
            <w:r w:rsidR="002B6898">
              <w:t xml:space="preserve">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5951"/>
              <w:gridCol w:w="2273"/>
            </w:tblGrid>
            <w:tr w:rsidR="009B7A9C" w:rsidTr="00202A0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B7A9C" w:rsidRDefault="007B2F18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31E5DB82" wp14:editId="5A22DC92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CF4DBD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9B7A9C" w:rsidRDefault="007B2F18" w:rsidP="00CE386D">
                  <w:pPr>
                    <w:pStyle w:val="Subtitle"/>
                  </w:pPr>
                  <w:r w:rsidRPr="007B2F18">
                    <w:t>Best Technical Person</w:t>
                  </w:r>
                </w:p>
              </w:tc>
              <w:tc>
                <w:tcPr>
                  <w:tcW w:w="2273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9B7A9C" w:rsidRDefault="007B2F18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674BEC9" wp14:editId="47C7CE28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06FFC0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B7A9C" w:rsidRDefault="00202A02"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60288" behindDoc="0" locked="0" layoutInCell="1" allowOverlap="1" wp14:anchorId="3F50170E" wp14:editId="7E915950">
                      <wp:simplePos x="0" y="0"/>
                      <wp:positionH relativeFrom="page">
                        <wp:posOffset>2205593</wp:posOffset>
                      </wp:positionH>
                      <wp:positionV relativeFrom="paragraph">
                        <wp:posOffset>147320</wp:posOffset>
                      </wp:positionV>
                      <wp:extent cx="365252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25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02" w:rsidRPr="00202A02" w:rsidRDefault="00202A02">
                                  <w:pPr>
                                    <w:pBdr>
                                      <w:top w:val="single" w:sz="24" w:space="8" w:color="BED4C4" w:themeColor="accent1"/>
                                      <w:bottom w:val="single" w:sz="24" w:space="8" w:color="BED4C4" w:themeColor="accent1"/>
                                    </w:pBd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“</w:t>
                                  </w:r>
                                  <w:r w:rsidR="007B2F18"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Two words… Impact Driver.</w:t>
                                  </w:r>
                                  <w:r>
                                    <w:rPr>
                                      <w:i/>
                                      <w:iCs/>
                                      <w:color w:val="81AB8C" w:themeColor="accent1" w:themeShade="BF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017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3.65pt;margin-top:11.6pt;width:287.6pt;height:110.5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fIDA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" filled="f" stroked="f">
                      <v:textbox style="mso-fit-shape-to-text:t">
                        <w:txbxContent>
                          <w:p w:rsidR="00202A02" w:rsidRPr="00202A02" w:rsidRDefault="00202A02">
                            <w:pPr>
                              <w:pBdr>
                                <w:top w:val="single" w:sz="24" w:space="8" w:color="BED4C4" w:themeColor="accent1"/>
                                <w:bottom w:val="single" w:sz="24" w:space="8" w:color="BED4C4" w:themeColor="accent1"/>
                              </w:pBd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“</w:t>
                            </w:r>
                            <w:r w:rsidR="007B2F18"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Two words… Impact Driver.</w:t>
                            </w:r>
                            <w:r>
                              <w:rPr>
                                <w:i/>
                                <w:iCs/>
                                <w:color w:val="81AB8C" w:themeColor="accent1" w:themeShade="BF"/>
                              </w:rPr>
                              <w:t>”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B7A9C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11"/>
              <w:gridCol w:w="3380"/>
            </w:tblGrid>
            <w:tr w:rsidR="009B7A9C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9B7A9C" w:rsidRDefault="007B2F18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291C3B1D" wp14:editId="3B14947D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B7A9C" w:rsidRDefault="009B7A9C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B7A9C" w:rsidRDefault="00202A02">
                                          <w:pPr>
                                            <w:pStyle w:val="Date"/>
                                          </w:pPr>
                                          <w:r>
                                            <w:t>4/17</w:t>
                                          </w:r>
                                        </w:p>
                                        <w:p w:rsidR="009B7A9C" w:rsidRDefault="00202A02">
                                          <w:pPr>
                                            <w:pStyle w:val="Year"/>
                                          </w:pPr>
                                          <w:r>
                                            <w:t>201</w:t>
                                          </w:r>
                                          <w:bookmarkStart w:id="0" w:name="_GoBack"/>
                                          <w:bookmarkEnd w:id="0"/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91C3B1D" id="Group 62" o:spid="_x0000_s1027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">
                            <v:group id="Group 35" o:spid="_x0000_s1028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9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30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1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9B7A9C" w:rsidRDefault="009B7A9C"/>
                                  </w:txbxContent>
                                </v:textbox>
                              </v:oval>
                            </v:group>
                            <v:shape id="Text Box 61" o:spid="_x0000_s1032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9B7A9C" w:rsidRDefault="00202A02">
                                    <w:pPr>
                                      <w:pStyle w:val="Date"/>
                                    </w:pPr>
                                    <w:r>
                                      <w:t>4/17</w:t>
                                    </w:r>
                                  </w:p>
                                  <w:p w:rsidR="009B7A9C" w:rsidRDefault="00202A02">
                                    <w:pPr>
                                      <w:pStyle w:val="Year"/>
                                    </w:pPr>
                                    <w:r>
                                      <w:t>201</w:t>
                                    </w:r>
                                    <w:bookmarkStart w:id="1" w:name="_GoBack"/>
                                    <w:bookmarkEnd w:id="1"/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11"/>
                  </w:tblGrid>
                  <w:tr w:rsidR="009B7A9C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9B7A9C" w:rsidRDefault="007B2F18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9B7A9C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9B7A9C" w:rsidRDefault="007B2F18" w:rsidP="00202A02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r w:rsidR="00202A02">
                          <w:rPr>
                            <w:rStyle w:val="Emphasis"/>
                          </w:rPr>
                          <w:t xml:space="preserve">Miranda </w:t>
                        </w:r>
                        <w:proofErr w:type="spellStart"/>
                        <w:r w:rsidR="00202A02">
                          <w:rPr>
                            <w:rStyle w:val="Emphasis"/>
                          </w:rPr>
                          <w:t>Klemp</w:t>
                        </w:r>
                        <w:proofErr w:type="spellEnd"/>
                        <w:r>
                          <w:t xml:space="preserve">, </w:t>
                        </w:r>
                        <w:r w:rsidR="00202A02">
                          <w:t>LTU SODA President</w:t>
                        </w:r>
                      </w:p>
                    </w:tc>
                  </w:tr>
                </w:tbl>
                <w:p w:rsidR="009B7A9C" w:rsidRDefault="009B7A9C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9B7A9C" w:rsidRDefault="00202A02">
                  <w:r w:rsidRPr="00202A02">
                    <w:drawing>
                      <wp:inline distT="0" distB="0" distL="0" distR="0" wp14:anchorId="1F9147CB" wp14:editId="237BFC0F">
                        <wp:extent cx="1917700" cy="501141"/>
                        <wp:effectExtent l="0" t="0" r="0" b="0"/>
                        <wp:docPr id="2" name="Picture 2" descr="http://www.ltusoda.com/system/files/styles/large/private/resource_images/letterhead%20logo.png?itok=Zf9K_QZ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ltusoda.com/system/files/styles/large/private/resource_images/letterhead%20logo.png?itok=Zf9K_QZ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860" cy="511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7A9C" w:rsidRDefault="009B7A9C"/>
        </w:tc>
      </w:tr>
    </w:tbl>
    <w:p w:rsidR="009B7A9C" w:rsidRDefault="007B2F1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4040F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9B7A9C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2"/>
    <w:rsid w:val="001E0710"/>
    <w:rsid w:val="00202A02"/>
    <w:rsid w:val="002B6898"/>
    <w:rsid w:val="007B2F18"/>
    <w:rsid w:val="00830787"/>
    <w:rsid w:val="008E41CB"/>
    <w:rsid w:val="009B7A9C"/>
    <w:rsid w:val="00C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C122-C3B0-4F51-B57D-EDCFF1A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roe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Stroe</cp:lastModifiedBy>
  <cp:revision>3</cp:revision>
  <cp:lastPrinted>2013-03-04T23:11:00Z</cp:lastPrinted>
  <dcterms:created xsi:type="dcterms:W3CDTF">2016-04-17T20:47:00Z</dcterms:created>
  <dcterms:modified xsi:type="dcterms:W3CDTF">2016-04-17T20:49:00Z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